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C8D2" w14:textId="100553DC" w:rsidR="00644AFC" w:rsidRDefault="00815147" w:rsidP="00644AFC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A5A834CBFED743EF84A471C792D5123D"/>
          </w:placeholder>
        </w:sdtPr>
        <w:sdtEndPr/>
        <w:sdtContent>
          <w:r w:rsidR="007F347E">
            <w:rPr>
              <w:b/>
              <w:bCs/>
            </w:rPr>
            <w:t xml:space="preserve">Individual Project </w:t>
          </w:r>
          <w:r w:rsidR="00001819">
            <w:rPr>
              <w:b/>
              <w:bCs/>
            </w:rPr>
            <w:t>2</w:t>
          </w:r>
        </w:sdtContent>
      </w:sdt>
    </w:p>
    <w:p w14:paraId="44E7DC28" w14:textId="25BF2C7A" w:rsidR="00644AFC" w:rsidRDefault="00815147" w:rsidP="00644AFC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5CD80CC8F8744B1B9C9C0BA432C1B9FB"/>
          </w:placeholder>
        </w:sdtPr>
        <w:sdtEndPr/>
        <w:sdtContent>
          <w:r w:rsidR="007F347E">
            <w:rPr>
              <w:b/>
              <w:bCs/>
            </w:rPr>
            <w:t>DS160-0</w:t>
          </w:r>
          <w:r w:rsidR="00912F5A">
            <w:rPr>
              <w:b/>
              <w:bCs/>
            </w:rPr>
            <w:t>2</w:t>
          </w:r>
        </w:sdtContent>
      </w:sdt>
    </w:p>
    <w:p w14:paraId="0DF5C965" w14:textId="58566940" w:rsidR="00644AFC" w:rsidRDefault="00815147" w:rsidP="00644AFC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10063FC7C15B419285CF791DCD4A5443"/>
          </w:placeholder>
        </w:sdtPr>
        <w:sdtEndPr/>
        <w:sdtContent>
          <w:r w:rsidR="007F347E">
            <w:rPr>
              <w:b/>
              <w:bCs/>
            </w:rPr>
            <w:t>Introduction to Data Science</w:t>
          </w:r>
        </w:sdtContent>
      </w:sdt>
    </w:p>
    <w:p w14:paraId="293BD985" w14:textId="2B29E8ED" w:rsidR="009D3CFA" w:rsidRDefault="00815147" w:rsidP="00644AFC">
      <w:pPr>
        <w:spacing w:after="0"/>
        <w:rPr>
          <w:b/>
          <w:bCs/>
        </w:rPr>
      </w:pPr>
      <w:sdt>
        <w:sdtPr>
          <w:rPr>
            <w:b/>
            <w:bCs/>
          </w:rPr>
          <w:id w:val="-2033875039"/>
          <w:placeholder>
            <w:docPart w:val="42AABE1AC3CB4817936E2A3E98AF42AD"/>
          </w:placeholder>
        </w:sdtPr>
        <w:sdtEndPr/>
        <w:sdtContent>
          <w:r w:rsidR="007F347E">
            <w:rPr>
              <w:b/>
              <w:bCs/>
            </w:rPr>
            <w:t>Spring 202</w:t>
          </w:r>
          <w:r w:rsidR="00912F5A">
            <w:rPr>
              <w:b/>
              <w:bCs/>
            </w:rPr>
            <w:t>2</w:t>
          </w:r>
        </w:sdtContent>
      </w:sdt>
      <w:r w:rsidR="00172CD8" w:rsidRPr="00CD3286">
        <w:rPr>
          <w:b/>
          <w:bCs/>
        </w:rPr>
        <w:br/>
      </w:r>
    </w:p>
    <w:p w14:paraId="78149523" w14:textId="5FCFD1E4" w:rsidR="009D3CFA" w:rsidRPr="00CD3286" w:rsidRDefault="00815147" w:rsidP="009D3CFA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28A2FB704FC140A1B26A3657F8510AD9"/>
          </w:placeholder>
        </w:sdtPr>
        <w:sdtEndPr/>
        <w:sdtContent>
          <w:r w:rsidR="00001819">
            <w:rPr>
              <w:b/>
              <w:bCs/>
            </w:rPr>
            <w:t>Working with Pandas</w:t>
          </w:r>
        </w:sdtContent>
      </w:sdt>
      <w:r w:rsidR="009D3CFA">
        <w:rPr>
          <w:b/>
          <w:bCs/>
        </w:rPr>
        <w:t xml:space="preserve"> (100 points)</w:t>
      </w:r>
    </w:p>
    <w:p w14:paraId="723D79D1" w14:textId="3EDF1E90" w:rsidR="007F347E" w:rsidRDefault="009D3CFA" w:rsidP="009D3CFA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D4CA38F7DC804C89AC4FAFB0F3D4F372"/>
          </w:placeholder>
          <w:text/>
        </w:sdtPr>
        <w:sdtEndPr/>
        <w:sdtContent>
          <w:r w:rsidR="00A55E0C">
            <w:t xml:space="preserve">The goal of this project is </w:t>
          </w:r>
          <w:r w:rsidR="006B4634">
            <w:t xml:space="preserve">to </w:t>
          </w:r>
          <w:r w:rsidR="00682BF3">
            <w:t>use some of the features/</w:t>
          </w:r>
          <w:r w:rsidR="00A80EDD">
            <w:t>functions provided by the Python Pandas library</w:t>
          </w:r>
        </w:sdtContent>
      </w:sdt>
    </w:p>
    <w:p w14:paraId="4774370E" w14:textId="47D6A14A" w:rsidR="009D3CFA" w:rsidRDefault="009D3CFA" w:rsidP="009D3CFA">
      <w:pPr>
        <w:jc w:val="both"/>
      </w:pPr>
      <w:r w:rsidRPr="00CD3286">
        <w:rPr>
          <w:b/>
          <w:bCs/>
        </w:rPr>
        <w:t>Instructions:</w:t>
      </w:r>
      <w:r>
        <w:t xml:space="preserve"> </w:t>
      </w:r>
      <w:r w:rsidR="004E0B61">
        <w:t xml:space="preserve">Create a new notebook titled </w:t>
      </w:r>
      <w:r w:rsidR="004E0B61" w:rsidRPr="004E0B61">
        <w:rPr>
          <w:b/>
          <w:bCs/>
        </w:rPr>
        <w:t>IP</w:t>
      </w:r>
      <w:r w:rsidR="00806B1A">
        <w:rPr>
          <w:b/>
          <w:bCs/>
        </w:rPr>
        <w:t>2</w:t>
      </w:r>
      <w:r w:rsidR="004E0B61" w:rsidRPr="004E0B61">
        <w:rPr>
          <w:b/>
          <w:bCs/>
        </w:rPr>
        <w:t>_XXX</w:t>
      </w:r>
      <w:r w:rsidR="004E0B61">
        <w:t xml:space="preserve">, where </w:t>
      </w:r>
      <w:r w:rsidR="004E0B61" w:rsidRPr="004E0B61">
        <w:rPr>
          <w:b/>
          <w:bCs/>
        </w:rPr>
        <w:t>XXX</w:t>
      </w:r>
      <w:r w:rsidR="004E0B61">
        <w:t xml:space="preserve"> are your initials. Also create a GitHub repository titled </w:t>
      </w:r>
      <w:r w:rsidR="004E0B61" w:rsidRPr="004E0B61">
        <w:rPr>
          <w:b/>
          <w:bCs/>
        </w:rPr>
        <w:t>IP</w:t>
      </w:r>
      <w:r w:rsidR="00806B1A">
        <w:rPr>
          <w:b/>
          <w:bCs/>
        </w:rPr>
        <w:t>2</w:t>
      </w:r>
      <w:r w:rsidR="004E0B61" w:rsidRPr="004E0B61">
        <w:rPr>
          <w:b/>
          <w:bCs/>
        </w:rPr>
        <w:t>_XXX</w:t>
      </w:r>
      <w:r w:rsidR="004E0B61">
        <w:t xml:space="preserve"> to which you can push your code.  Then complete the following:</w:t>
      </w:r>
    </w:p>
    <w:p w14:paraId="7368E8FC" w14:textId="77777777" w:rsidR="00EE2392" w:rsidRDefault="00EE2392" w:rsidP="00EE2392">
      <w:pPr>
        <w:pStyle w:val="ListParagraph"/>
      </w:pPr>
    </w:p>
    <w:p w14:paraId="2537022E" w14:textId="1EA37CCF" w:rsidR="00806B1A" w:rsidRPr="00912F5A" w:rsidRDefault="00FC379D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>Attached to this assignment in Moodle is a file called weather_2012.csv. Download this file and put it in the same directory as your notebook.</w:t>
      </w:r>
      <w:r w:rsidR="00426A9C" w:rsidRPr="00912F5A">
        <w:rPr>
          <w:sz w:val="22"/>
          <w:szCs w:val="24"/>
        </w:rPr>
        <w:t xml:space="preserve"> Read the file into a dataset named “df”.</w:t>
      </w:r>
    </w:p>
    <w:p w14:paraId="189AB4AF" w14:textId="77777777" w:rsidR="000E74D6" w:rsidRPr="00912F5A" w:rsidRDefault="000E74D6" w:rsidP="000E74D6">
      <w:pPr>
        <w:pStyle w:val="ListParagraph"/>
        <w:rPr>
          <w:sz w:val="22"/>
          <w:szCs w:val="24"/>
        </w:rPr>
      </w:pPr>
    </w:p>
    <w:p w14:paraId="2CD538B6" w14:textId="02125314" w:rsidR="00FC379D" w:rsidRPr="00912F5A" w:rsidRDefault="00F1361A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 xml:space="preserve">Write the code to display the first five rows of the dataset, the last five rows of the dataset and </w:t>
      </w:r>
      <w:r w:rsidR="000E74D6" w:rsidRPr="00912F5A">
        <w:rPr>
          <w:sz w:val="22"/>
          <w:szCs w:val="24"/>
        </w:rPr>
        <w:t>a sample of five random rows from the dataset.</w:t>
      </w:r>
    </w:p>
    <w:p w14:paraId="572CF421" w14:textId="77777777" w:rsidR="000E74D6" w:rsidRPr="00912F5A" w:rsidRDefault="000E74D6" w:rsidP="000E74D6">
      <w:pPr>
        <w:pStyle w:val="ListParagraph"/>
        <w:rPr>
          <w:sz w:val="22"/>
          <w:szCs w:val="24"/>
        </w:rPr>
      </w:pPr>
    </w:p>
    <w:p w14:paraId="1409CDE8" w14:textId="63F43244" w:rsidR="000E74D6" w:rsidRPr="00912F5A" w:rsidRDefault="000A6B89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 xml:space="preserve">Write the code to display a list of </w:t>
      </w:r>
      <w:proofErr w:type="gramStart"/>
      <w:r w:rsidRPr="00912F5A">
        <w:rPr>
          <w:sz w:val="22"/>
          <w:szCs w:val="24"/>
        </w:rPr>
        <w:t>all of</w:t>
      </w:r>
      <w:proofErr w:type="gramEnd"/>
      <w:r w:rsidRPr="00912F5A">
        <w:rPr>
          <w:sz w:val="22"/>
          <w:szCs w:val="24"/>
        </w:rPr>
        <w:t xml:space="preserve"> the columns in the dataset.</w:t>
      </w:r>
    </w:p>
    <w:p w14:paraId="715F161F" w14:textId="77777777" w:rsidR="000A6B89" w:rsidRPr="00912F5A" w:rsidRDefault="000A6B89" w:rsidP="000A6B89">
      <w:pPr>
        <w:pStyle w:val="ListParagraph"/>
        <w:rPr>
          <w:sz w:val="22"/>
          <w:szCs w:val="24"/>
        </w:rPr>
      </w:pPr>
    </w:p>
    <w:p w14:paraId="2A394028" w14:textId="1556888A" w:rsidR="000A6B89" w:rsidRPr="00912F5A" w:rsidRDefault="00D667F9" w:rsidP="009600D2">
      <w:pPr>
        <w:pStyle w:val="ListParagraph"/>
        <w:numPr>
          <w:ilvl w:val="0"/>
          <w:numId w:val="7"/>
        </w:numPr>
        <w:rPr>
          <w:b/>
          <w:bCs/>
          <w:sz w:val="22"/>
          <w:szCs w:val="24"/>
        </w:rPr>
      </w:pPr>
      <w:r w:rsidRPr="00912F5A">
        <w:rPr>
          <w:sz w:val="22"/>
          <w:szCs w:val="24"/>
        </w:rPr>
        <w:t>The column names are unwieldy for our purposes. Rename them according to this list {</w:t>
      </w:r>
      <w:proofErr w:type="spellStart"/>
      <w:r w:rsidR="00434A30" w:rsidRPr="00912F5A">
        <w:rPr>
          <w:sz w:val="22"/>
          <w:szCs w:val="24"/>
        </w:rPr>
        <w:t>date_time</w:t>
      </w:r>
      <w:proofErr w:type="spellEnd"/>
      <w:r w:rsidR="00434A30" w:rsidRPr="00912F5A">
        <w:rPr>
          <w:sz w:val="22"/>
          <w:szCs w:val="24"/>
        </w:rPr>
        <w:t xml:space="preserve">, </w:t>
      </w:r>
      <w:proofErr w:type="spellStart"/>
      <w:r w:rsidR="00434A30" w:rsidRPr="00912F5A">
        <w:rPr>
          <w:sz w:val="22"/>
          <w:szCs w:val="24"/>
        </w:rPr>
        <w:t>temp</w:t>
      </w:r>
      <w:r w:rsidR="00667C0B" w:rsidRPr="00912F5A">
        <w:rPr>
          <w:sz w:val="22"/>
          <w:szCs w:val="24"/>
        </w:rPr>
        <w:t>_c</w:t>
      </w:r>
      <w:proofErr w:type="spellEnd"/>
      <w:r w:rsidR="00434A30" w:rsidRPr="00912F5A">
        <w:rPr>
          <w:sz w:val="22"/>
          <w:szCs w:val="24"/>
        </w:rPr>
        <w:t xml:space="preserve">, </w:t>
      </w:r>
      <w:proofErr w:type="spellStart"/>
      <w:r w:rsidR="00434A30" w:rsidRPr="00912F5A">
        <w:rPr>
          <w:sz w:val="22"/>
          <w:szCs w:val="24"/>
        </w:rPr>
        <w:t>dew_point</w:t>
      </w:r>
      <w:proofErr w:type="spellEnd"/>
      <w:r w:rsidR="00434A30" w:rsidRPr="00912F5A">
        <w:rPr>
          <w:sz w:val="22"/>
          <w:szCs w:val="24"/>
        </w:rPr>
        <w:t xml:space="preserve">, </w:t>
      </w:r>
      <w:proofErr w:type="spellStart"/>
      <w:r w:rsidR="00434A30" w:rsidRPr="00912F5A">
        <w:rPr>
          <w:sz w:val="22"/>
          <w:szCs w:val="24"/>
        </w:rPr>
        <w:t>relative_humidity</w:t>
      </w:r>
      <w:proofErr w:type="spellEnd"/>
      <w:r w:rsidR="00434A30" w:rsidRPr="00912F5A">
        <w:rPr>
          <w:sz w:val="22"/>
          <w:szCs w:val="24"/>
        </w:rPr>
        <w:t xml:space="preserve">, </w:t>
      </w:r>
      <w:proofErr w:type="spellStart"/>
      <w:r w:rsidR="00434A30" w:rsidRPr="00912F5A">
        <w:rPr>
          <w:sz w:val="22"/>
          <w:szCs w:val="24"/>
        </w:rPr>
        <w:t>wind</w:t>
      </w:r>
      <w:r w:rsidR="00C05820" w:rsidRPr="00912F5A">
        <w:rPr>
          <w:sz w:val="22"/>
          <w:szCs w:val="24"/>
        </w:rPr>
        <w:t>_</w:t>
      </w:r>
      <w:r w:rsidR="00434A30" w:rsidRPr="00912F5A">
        <w:rPr>
          <w:sz w:val="22"/>
          <w:szCs w:val="24"/>
        </w:rPr>
        <w:t>speed</w:t>
      </w:r>
      <w:proofErr w:type="spellEnd"/>
      <w:r w:rsidR="00C05820" w:rsidRPr="00912F5A">
        <w:rPr>
          <w:sz w:val="22"/>
          <w:szCs w:val="24"/>
        </w:rPr>
        <w:t>, visibility, pressure, and weather</w:t>
      </w:r>
      <w:r w:rsidR="00AE20F6" w:rsidRPr="00912F5A">
        <w:rPr>
          <w:sz w:val="22"/>
          <w:szCs w:val="24"/>
        </w:rPr>
        <w:t xml:space="preserve">}.  </w:t>
      </w:r>
      <w:r w:rsidR="00FF45B7" w:rsidRPr="00912F5A">
        <w:rPr>
          <w:sz w:val="22"/>
          <w:szCs w:val="24"/>
        </w:rPr>
        <w:t>K</w:t>
      </w:r>
      <w:r w:rsidR="00AE20F6" w:rsidRPr="00912F5A">
        <w:rPr>
          <w:b/>
          <w:bCs/>
          <w:sz w:val="22"/>
          <w:szCs w:val="24"/>
        </w:rPr>
        <w:t xml:space="preserve">eep a copy of the original columns so we can change them back </w:t>
      </w:r>
      <w:r w:rsidR="004F0CDB">
        <w:rPr>
          <w:b/>
          <w:bCs/>
          <w:sz w:val="22"/>
          <w:szCs w:val="24"/>
        </w:rPr>
        <w:t xml:space="preserve"> if needed </w:t>
      </w:r>
      <w:r w:rsidR="00AE20F6" w:rsidRPr="00912F5A">
        <w:rPr>
          <w:b/>
          <w:bCs/>
          <w:sz w:val="22"/>
          <w:szCs w:val="24"/>
        </w:rPr>
        <w:t>at the end of our analysis.</w:t>
      </w:r>
    </w:p>
    <w:p w14:paraId="3A5F938B" w14:textId="77777777" w:rsidR="00AB6A2A" w:rsidRPr="00912F5A" w:rsidRDefault="00AB6A2A" w:rsidP="00AB6A2A">
      <w:pPr>
        <w:pStyle w:val="ListParagraph"/>
        <w:rPr>
          <w:sz w:val="22"/>
          <w:szCs w:val="24"/>
        </w:rPr>
      </w:pPr>
    </w:p>
    <w:p w14:paraId="497F795C" w14:textId="1BCFC867" w:rsidR="00AB6A2A" w:rsidRPr="00912F5A" w:rsidRDefault="00AB6A2A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 xml:space="preserve">Most of the data in the dataset are numerical, write the code to get </w:t>
      </w:r>
      <w:r w:rsidR="00667C0B" w:rsidRPr="00912F5A">
        <w:rPr>
          <w:sz w:val="22"/>
          <w:szCs w:val="24"/>
        </w:rPr>
        <w:t>some standard statistics for each column (</w:t>
      </w:r>
      <w:proofErr w:type="gramStart"/>
      <w:r w:rsidR="00667C0B" w:rsidRPr="00912F5A">
        <w:rPr>
          <w:sz w:val="22"/>
          <w:szCs w:val="24"/>
        </w:rPr>
        <w:t>e.g.</w:t>
      </w:r>
      <w:proofErr w:type="gramEnd"/>
      <w:r w:rsidR="00667C0B" w:rsidRPr="00912F5A">
        <w:rPr>
          <w:sz w:val="22"/>
          <w:szCs w:val="24"/>
        </w:rPr>
        <w:t xml:space="preserve"> count, mean, etc.)</w:t>
      </w:r>
    </w:p>
    <w:p w14:paraId="17CF12E4" w14:textId="77777777" w:rsidR="00667C0B" w:rsidRPr="00912F5A" w:rsidRDefault="00667C0B" w:rsidP="00667C0B">
      <w:pPr>
        <w:pStyle w:val="ListParagraph"/>
        <w:rPr>
          <w:sz w:val="22"/>
          <w:szCs w:val="24"/>
        </w:rPr>
      </w:pPr>
    </w:p>
    <w:p w14:paraId="0D47D550" w14:textId="28555D10" w:rsidR="00667C0B" w:rsidRPr="00912F5A" w:rsidRDefault="00F44170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>Write the code to a</w:t>
      </w:r>
      <w:r w:rsidR="003B3BBF" w:rsidRPr="00912F5A">
        <w:rPr>
          <w:sz w:val="22"/>
          <w:szCs w:val="24"/>
        </w:rPr>
        <w:t xml:space="preserve">dd a column named </w:t>
      </w:r>
      <w:proofErr w:type="spellStart"/>
      <w:r w:rsidR="003B3BBF" w:rsidRPr="00912F5A">
        <w:rPr>
          <w:sz w:val="22"/>
          <w:szCs w:val="24"/>
        </w:rPr>
        <w:t>temp_f</w:t>
      </w:r>
      <w:proofErr w:type="spellEnd"/>
      <w:r w:rsidR="003B3BBF" w:rsidRPr="00912F5A">
        <w:rPr>
          <w:sz w:val="22"/>
          <w:szCs w:val="24"/>
        </w:rPr>
        <w:t xml:space="preserve"> to the dataset </w:t>
      </w:r>
      <w:r w:rsidR="00DB4E33" w:rsidRPr="00912F5A">
        <w:rPr>
          <w:sz w:val="22"/>
          <w:szCs w:val="24"/>
        </w:rPr>
        <w:t xml:space="preserve">that </w:t>
      </w:r>
      <w:r w:rsidR="004825FF" w:rsidRPr="00912F5A">
        <w:rPr>
          <w:sz w:val="22"/>
          <w:szCs w:val="24"/>
        </w:rPr>
        <w:t xml:space="preserve">contains the temperature </w:t>
      </w:r>
      <w:r w:rsidR="00DB4E33" w:rsidRPr="00912F5A">
        <w:rPr>
          <w:sz w:val="22"/>
          <w:szCs w:val="24"/>
        </w:rPr>
        <w:t>from</w:t>
      </w:r>
      <w:r w:rsidR="004825FF" w:rsidRPr="00912F5A">
        <w:rPr>
          <w:sz w:val="22"/>
          <w:szCs w:val="24"/>
        </w:rPr>
        <w:t xml:space="preserve"> </w:t>
      </w:r>
      <w:proofErr w:type="spellStart"/>
      <w:r w:rsidR="004825FF" w:rsidRPr="00912F5A">
        <w:rPr>
          <w:sz w:val="22"/>
          <w:szCs w:val="24"/>
        </w:rPr>
        <w:t>temp_c</w:t>
      </w:r>
      <w:proofErr w:type="spellEnd"/>
      <w:r w:rsidR="00DB4E33" w:rsidRPr="00912F5A">
        <w:rPr>
          <w:sz w:val="22"/>
          <w:szCs w:val="24"/>
        </w:rPr>
        <w:t xml:space="preserve"> </w:t>
      </w:r>
      <w:r w:rsidR="005A0E9A" w:rsidRPr="00912F5A">
        <w:rPr>
          <w:sz w:val="22"/>
          <w:szCs w:val="24"/>
        </w:rPr>
        <w:t>represented in</w:t>
      </w:r>
      <w:r w:rsidR="00DB4E33" w:rsidRPr="00912F5A">
        <w:rPr>
          <w:sz w:val="22"/>
          <w:szCs w:val="24"/>
        </w:rPr>
        <w:t xml:space="preserve"> Fahrenheit. </w:t>
      </w:r>
    </w:p>
    <w:p w14:paraId="358E6EF5" w14:textId="77777777" w:rsidR="009A2C95" w:rsidRPr="00912F5A" w:rsidRDefault="009A2C95" w:rsidP="009A2C95">
      <w:pPr>
        <w:pStyle w:val="ListParagraph"/>
        <w:rPr>
          <w:sz w:val="22"/>
          <w:szCs w:val="24"/>
        </w:rPr>
      </w:pPr>
    </w:p>
    <w:p w14:paraId="400C5E67" w14:textId="160395D9" w:rsidR="009A2C95" w:rsidRPr="00912F5A" w:rsidRDefault="00F44170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>Write the code to r</w:t>
      </w:r>
      <w:r w:rsidR="009A2C95" w:rsidRPr="00912F5A">
        <w:rPr>
          <w:sz w:val="22"/>
          <w:szCs w:val="24"/>
        </w:rPr>
        <w:t xml:space="preserve">earrange the columns in the dataset </w:t>
      </w:r>
      <w:r w:rsidR="00D20531" w:rsidRPr="00912F5A">
        <w:rPr>
          <w:sz w:val="22"/>
          <w:szCs w:val="24"/>
        </w:rPr>
        <w:t xml:space="preserve">so </w:t>
      </w:r>
      <w:proofErr w:type="spellStart"/>
      <w:r w:rsidR="00D20531" w:rsidRPr="00912F5A">
        <w:rPr>
          <w:sz w:val="22"/>
          <w:szCs w:val="24"/>
        </w:rPr>
        <w:t>temp_f</w:t>
      </w:r>
      <w:proofErr w:type="spellEnd"/>
      <w:r w:rsidR="00D20531" w:rsidRPr="00912F5A">
        <w:rPr>
          <w:sz w:val="22"/>
          <w:szCs w:val="24"/>
        </w:rPr>
        <w:t xml:space="preserve"> appears immediate</w:t>
      </w:r>
      <w:r w:rsidRPr="00912F5A">
        <w:rPr>
          <w:sz w:val="22"/>
          <w:szCs w:val="24"/>
        </w:rPr>
        <w:t>ly</w:t>
      </w:r>
      <w:r w:rsidR="00D20531" w:rsidRPr="00912F5A">
        <w:rPr>
          <w:sz w:val="22"/>
          <w:szCs w:val="24"/>
        </w:rPr>
        <w:t xml:space="preserve"> before </w:t>
      </w:r>
      <w:proofErr w:type="spellStart"/>
      <w:r w:rsidR="00D20531" w:rsidRPr="00912F5A">
        <w:rPr>
          <w:sz w:val="22"/>
          <w:szCs w:val="24"/>
        </w:rPr>
        <w:t>temp_c</w:t>
      </w:r>
      <w:proofErr w:type="spellEnd"/>
      <w:r w:rsidR="00D20531" w:rsidRPr="00912F5A">
        <w:rPr>
          <w:sz w:val="22"/>
          <w:szCs w:val="24"/>
        </w:rPr>
        <w:t>.</w:t>
      </w:r>
    </w:p>
    <w:p w14:paraId="6A9EE31D" w14:textId="77777777" w:rsidR="00D20531" w:rsidRPr="00912F5A" w:rsidRDefault="00D20531" w:rsidP="00D20531">
      <w:pPr>
        <w:pStyle w:val="ListParagraph"/>
        <w:rPr>
          <w:sz w:val="22"/>
          <w:szCs w:val="24"/>
        </w:rPr>
      </w:pPr>
    </w:p>
    <w:p w14:paraId="32BBD31E" w14:textId="4BE5944E" w:rsidR="00D20531" w:rsidRPr="00912F5A" w:rsidRDefault="008B560F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 xml:space="preserve">Write </w:t>
      </w:r>
      <w:r w:rsidR="00F44170" w:rsidRPr="00912F5A">
        <w:rPr>
          <w:sz w:val="22"/>
          <w:szCs w:val="24"/>
        </w:rPr>
        <w:t xml:space="preserve">the code to display the </w:t>
      </w:r>
      <w:r w:rsidR="00460C35" w:rsidRPr="00912F5A">
        <w:rPr>
          <w:sz w:val="22"/>
          <w:szCs w:val="24"/>
        </w:rPr>
        <w:t>data types of all the columns in the dataset.</w:t>
      </w:r>
    </w:p>
    <w:p w14:paraId="1B68EA38" w14:textId="77777777" w:rsidR="00460C35" w:rsidRPr="00912F5A" w:rsidRDefault="00460C35" w:rsidP="00460C35">
      <w:pPr>
        <w:pStyle w:val="ListParagraph"/>
        <w:rPr>
          <w:sz w:val="22"/>
          <w:szCs w:val="24"/>
        </w:rPr>
      </w:pPr>
    </w:p>
    <w:p w14:paraId="5B2001DC" w14:textId="789B3B9E" w:rsidR="00B31E2D" w:rsidRDefault="00023975" w:rsidP="00E8726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 xml:space="preserve">You’ll notice that the </w:t>
      </w:r>
      <w:proofErr w:type="spellStart"/>
      <w:r w:rsidRPr="00912F5A">
        <w:rPr>
          <w:sz w:val="22"/>
          <w:szCs w:val="24"/>
        </w:rPr>
        <w:t>dat</w:t>
      </w:r>
      <w:r w:rsidR="004B5EC5" w:rsidRPr="00912F5A">
        <w:rPr>
          <w:sz w:val="22"/>
          <w:szCs w:val="24"/>
        </w:rPr>
        <w:t>e</w:t>
      </w:r>
      <w:r w:rsidRPr="00912F5A">
        <w:rPr>
          <w:sz w:val="22"/>
          <w:szCs w:val="24"/>
        </w:rPr>
        <w:t>_time</w:t>
      </w:r>
      <w:proofErr w:type="spellEnd"/>
      <w:r w:rsidRPr="00912F5A">
        <w:rPr>
          <w:sz w:val="22"/>
          <w:szCs w:val="24"/>
        </w:rPr>
        <w:t xml:space="preserve"> column is not actually considered a date</w:t>
      </w:r>
      <w:r w:rsidR="00323BDF" w:rsidRPr="00912F5A">
        <w:rPr>
          <w:sz w:val="22"/>
          <w:szCs w:val="24"/>
        </w:rPr>
        <w:t xml:space="preserve"> by Pandas</w:t>
      </w:r>
      <w:r w:rsidRPr="00912F5A">
        <w:rPr>
          <w:sz w:val="22"/>
          <w:szCs w:val="24"/>
        </w:rPr>
        <w:t>.  Write the code to convert this column to a date</w:t>
      </w:r>
      <w:r w:rsidR="00B31E2D" w:rsidRPr="00912F5A">
        <w:rPr>
          <w:sz w:val="22"/>
          <w:szCs w:val="24"/>
        </w:rPr>
        <w:t>/time column. Verify the conversion was successful.</w:t>
      </w:r>
    </w:p>
    <w:p w14:paraId="3983FDE7" w14:textId="77777777" w:rsidR="00E87262" w:rsidRPr="00E87262" w:rsidRDefault="00E87262" w:rsidP="00E87262">
      <w:pPr>
        <w:pStyle w:val="ListParagraph"/>
        <w:rPr>
          <w:sz w:val="22"/>
          <w:szCs w:val="24"/>
        </w:rPr>
      </w:pPr>
    </w:p>
    <w:p w14:paraId="0D861936" w14:textId="77777777" w:rsidR="00AD6D65" w:rsidRPr="00912F5A" w:rsidRDefault="00AD6D65" w:rsidP="00AD6D65">
      <w:pPr>
        <w:pStyle w:val="ListParagraph"/>
        <w:rPr>
          <w:sz w:val="22"/>
          <w:szCs w:val="24"/>
        </w:rPr>
      </w:pPr>
    </w:p>
    <w:p w14:paraId="792D035D" w14:textId="3AC80B49" w:rsidR="00E13A1D" w:rsidRPr="001E3B53" w:rsidRDefault="00CE2EF1" w:rsidP="001E3B53">
      <w:pPr>
        <w:pStyle w:val="ListParagraph"/>
        <w:numPr>
          <w:ilvl w:val="0"/>
          <w:numId w:val="7"/>
        </w:numPr>
        <w:rPr>
          <w:i/>
          <w:iCs/>
          <w:sz w:val="22"/>
          <w:szCs w:val="24"/>
        </w:rPr>
      </w:pPr>
      <w:r w:rsidRPr="00AD6D65">
        <w:rPr>
          <w:sz w:val="22"/>
          <w:szCs w:val="24"/>
        </w:rPr>
        <w:t>Write the code to get a count of the d</w:t>
      </w:r>
      <w:r w:rsidR="00E13A1D" w:rsidRPr="00AD6D65">
        <w:rPr>
          <w:sz w:val="22"/>
          <w:szCs w:val="24"/>
        </w:rPr>
        <w:t>ifferent weather designations in the weather column</w:t>
      </w:r>
      <w:r w:rsidR="001C17C0">
        <w:rPr>
          <w:sz w:val="22"/>
          <w:szCs w:val="24"/>
        </w:rPr>
        <w:t xml:space="preserve"> and display top </w:t>
      </w:r>
      <w:r w:rsidR="00C12AE6">
        <w:rPr>
          <w:sz w:val="22"/>
          <w:szCs w:val="24"/>
        </w:rPr>
        <w:t xml:space="preserve">10 weather </w:t>
      </w:r>
      <w:r w:rsidR="00D84629">
        <w:rPr>
          <w:sz w:val="22"/>
          <w:szCs w:val="24"/>
        </w:rPr>
        <w:t>categories</w:t>
      </w:r>
      <w:r w:rsidR="00E13A1D" w:rsidRPr="00AD6D65">
        <w:rPr>
          <w:sz w:val="22"/>
          <w:szCs w:val="24"/>
        </w:rPr>
        <w:t>.</w:t>
      </w:r>
    </w:p>
    <w:p w14:paraId="2765B9ED" w14:textId="77777777" w:rsidR="001E3B53" w:rsidRPr="001E3B53" w:rsidRDefault="001E3B53" w:rsidP="001E3B53">
      <w:pPr>
        <w:pStyle w:val="ListParagraph"/>
        <w:rPr>
          <w:i/>
          <w:iCs/>
          <w:sz w:val="22"/>
          <w:szCs w:val="24"/>
        </w:rPr>
      </w:pPr>
    </w:p>
    <w:p w14:paraId="78FCD032" w14:textId="3F149755" w:rsidR="001E3B53" w:rsidRDefault="001E3B53" w:rsidP="001E3B53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1E3B53">
        <w:rPr>
          <w:sz w:val="22"/>
          <w:szCs w:val="24"/>
        </w:rPr>
        <w:t xml:space="preserve">Which month of the year, the </w:t>
      </w:r>
      <w:proofErr w:type="spellStart"/>
      <w:r w:rsidRPr="001E3B53">
        <w:rPr>
          <w:sz w:val="22"/>
          <w:szCs w:val="24"/>
        </w:rPr>
        <w:t>temp_f</w:t>
      </w:r>
      <w:proofErr w:type="spellEnd"/>
      <w:r w:rsidRPr="001E3B53">
        <w:rPr>
          <w:sz w:val="22"/>
          <w:szCs w:val="24"/>
        </w:rPr>
        <w:t xml:space="preserve"> more than 90, humidity less than 50 , dew point more than 17, and the weather is clear</w:t>
      </w:r>
      <w:r w:rsidR="004C564B">
        <w:rPr>
          <w:sz w:val="22"/>
          <w:szCs w:val="24"/>
        </w:rPr>
        <w:t>? Extract that data and save it to a new data frame.</w:t>
      </w:r>
    </w:p>
    <w:p w14:paraId="22635CC5" w14:textId="77777777" w:rsidR="003B1556" w:rsidRPr="003B1556" w:rsidRDefault="003B1556" w:rsidP="003B1556">
      <w:pPr>
        <w:pStyle w:val="ListParagraph"/>
        <w:rPr>
          <w:sz w:val="22"/>
          <w:szCs w:val="24"/>
        </w:rPr>
      </w:pPr>
    </w:p>
    <w:p w14:paraId="13FE6B34" w14:textId="56C79BF4" w:rsidR="003B1556" w:rsidRDefault="00391A64" w:rsidP="001E3B53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6B0394">
        <w:rPr>
          <w:b/>
          <w:bCs/>
          <w:sz w:val="22"/>
          <w:szCs w:val="24"/>
        </w:rPr>
        <w:t xml:space="preserve">Extract </w:t>
      </w:r>
      <w:r>
        <w:rPr>
          <w:sz w:val="22"/>
          <w:szCs w:val="24"/>
        </w:rPr>
        <w:t xml:space="preserve">the month information from the </w:t>
      </w:r>
      <w:proofErr w:type="spellStart"/>
      <w:r>
        <w:rPr>
          <w:sz w:val="22"/>
          <w:szCs w:val="24"/>
        </w:rPr>
        <w:t>date</w:t>
      </w:r>
      <w:r w:rsidR="00DD5AEE">
        <w:rPr>
          <w:sz w:val="22"/>
          <w:szCs w:val="24"/>
        </w:rPr>
        <w:t>_time</w:t>
      </w:r>
      <w:proofErr w:type="spellEnd"/>
      <w:r w:rsidR="00DD5AEE">
        <w:rPr>
          <w:sz w:val="22"/>
          <w:szCs w:val="24"/>
        </w:rPr>
        <w:t xml:space="preserve"> column and </w:t>
      </w:r>
      <w:r w:rsidR="00DD5AEE" w:rsidRPr="00815147">
        <w:rPr>
          <w:b/>
          <w:bCs/>
          <w:sz w:val="22"/>
          <w:szCs w:val="24"/>
        </w:rPr>
        <w:t xml:space="preserve">add </w:t>
      </w:r>
      <w:r w:rsidR="00DD5AEE">
        <w:rPr>
          <w:sz w:val="22"/>
          <w:szCs w:val="24"/>
        </w:rPr>
        <w:t>a</w:t>
      </w:r>
      <w:r w:rsidR="006B0394">
        <w:rPr>
          <w:sz w:val="22"/>
          <w:szCs w:val="24"/>
        </w:rPr>
        <w:t xml:space="preserve"> month column at the data frame. </w:t>
      </w:r>
      <w:r w:rsidR="00FD55C3">
        <w:rPr>
          <w:sz w:val="22"/>
          <w:szCs w:val="24"/>
        </w:rPr>
        <w:t>(</w:t>
      </w:r>
      <w:proofErr w:type="gramStart"/>
      <w:r w:rsidR="00B34C32">
        <w:rPr>
          <w:sz w:val="22"/>
          <w:szCs w:val="24"/>
        </w:rPr>
        <w:t>example</w:t>
      </w:r>
      <w:proofErr w:type="gramEnd"/>
      <w:r w:rsidR="00B34C32">
        <w:rPr>
          <w:sz w:val="22"/>
          <w:szCs w:val="24"/>
        </w:rPr>
        <w:t xml:space="preserve">: </w:t>
      </w:r>
      <w:proofErr w:type="spellStart"/>
      <w:r w:rsidR="00FD55C3">
        <w:rPr>
          <w:sz w:val="22"/>
          <w:szCs w:val="24"/>
        </w:rPr>
        <w:t>dt.month</w:t>
      </w:r>
      <w:proofErr w:type="spellEnd"/>
      <w:r w:rsidR="00FD55C3">
        <w:rPr>
          <w:sz w:val="22"/>
          <w:szCs w:val="24"/>
        </w:rPr>
        <w:t>)</w:t>
      </w:r>
    </w:p>
    <w:p w14:paraId="3FE580A1" w14:textId="77777777" w:rsidR="001E3B53" w:rsidRPr="001E3B53" w:rsidRDefault="001E3B53" w:rsidP="001E3B53">
      <w:pPr>
        <w:pStyle w:val="ListParagraph"/>
        <w:rPr>
          <w:sz w:val="22"/>
          <w:szCs w:val="24"/>
        </w:rPr>
      </w:pPr>
    </w:p>
    <w:p w14:paraId="35635CA2" w14:textId="77777777" w:rsidR="001E3B53" w:rsidRPr="001E3B53" w:rsidRDefault="001E3B53" w:rsidP="001E3B53">
      <w:pPr>
        <w:pStyle w:val="ListParagraph"/>
        <w:rPr>
          <w:sz w:val="22"/>
          <w:szCs w:val="24"/>
        </w:rPr>
      </w:pPr>
    </w:p>
    <w:p w14:paraId="441AF278" w14:textId="3CC53322" w:rsidR="00F10663" w:rsidRPr="00912F5A" w:rsidRDefault="005E1355" w:rsidP="00CF7A37">
      <w:pPr>
        <w:pStyle w:val="ListParagraph"/>
        <w:numPr>
          <w:ilvl w:val="0"/>
          <w:numId w:val="7"/>
        </w:numPr>
        <w:rPr>
          <w:i/>
          <w:iCs/>
          <w:sz w:val="22"/>
          <w:szCs w:val="24"/>
        </w:rPr>
      </w:pPr>
      <w:r w:rsidRPr="00912F5A">
        <w:rPr>
          <w:sz w:val="22"/>
          <w:szCs w:val="24"/>
        </w:rPr>
        <w:t xml:space="preserve">Save your </w:t>
      </w:r>
      <w:r w:rsidR="005422CC">
        <w:rPr>
          <w:sz w:val="22"/>
          <w:szCs w:val="24"/>
        </w:rPr>
        <w:t xml:space="preserve">original </w:t>
      </w:r>
      <w:proofErr w:type="spellStart"/>
      <w:r w:rsidR="00FD422F">
        <w:rPr>
          <w:sz w:val="22"/>
          <w:szCs w:val="24"/>
        </w:rPr>
        <w:t>dataframe</w:t>
      </w:r>
      <w:proofErr w:type="spellEnd"/>
      <w:r w:rsidR="00FD422F">
        <w:rPr>
          <w:sz w:val="22"/>
          <w:szCs w:val="24"/>
        </w:rPr>
        <w:t xml:space="preserve"> </w:t>
      </w:r>
      <w:r w:rsidRPr="00912F5A">
        <w:rPr>
          <w:sz w:val="22"/>
          <w:szCs w:val="24"/>
        </w:rPr>
        <w:t>to ‘weather_2012_</w:t>
      </w:r>
      <w:r w:rsidR="001E4644" w:rsidRPr="00912F5A">
        <w:rPr>
          <w:sz w:val="22"/>
          <w:szCs w:val="24"/>
        </w:rPr>
        <w:t>new.csv’)</w:t>
      </w:r>
      <w:r w:rsidR="000E32AC" w:rsidRPr="00912F5A">
        <w:rPr>
          <w:sz w:val="22"/>
          <w:szCs w:val="24"/>
        </w:rPr>
        <w:t xml:space="preserve"> – ensure your file does not contain the index column of the dataset.</w:t>
      </w:r>
    </w:p>
    <w:p w14:paraId="67ADFA77" w14:textId="77777777" w:rsidR="0073679F" w:rsidRPr="00912F5A" w:rsidRDefault="0073679F" w:rsidP="00CF7A37">
      <w:pPr>
        <w:pStyle w:val="ListParagraph"/>
        <w:rPr>
          <w:sz w:val="22"/>
          <w:szCs w:val="24"/>
        </w:rPr>
      </w:pPr>
    </w:p>
    <w:p w14:paraId="0F4D5928" w14:textId="024ED466" w:rsidR="00CD3582" w:rsidRPr="00912F5A" w:rsidRDefault="00CD3582" w:rsidP="009600D2">
      <w:pPr>
        <w:pStyle w:val="ListParagraph"/>
        <w:numPr>
          <w:ilvl w:val="0"/>
          <w:numId w:val="7"/>
        </w:numPr>
        <w:rPr>
          <w:sz w:val="22"/>
          <w:szCs w:val="24"/>
        </w:rPr>
      </w:pPr>
      <w:r w:rsidRPr="00912F5A">
        <w:rPr>
          <w:sz w:val="22"/>
          <w:szCs w:val="24"/>
        </w:rPr>
        <w:t xml:space="preserve">Add, </w:t>
      </w:r>
      <w:proofErr w:type="gramStart"/>
      <w:r w:rsidRPr="00912F5A">
        <w:rPr>
          <w:sz w:val="22"/>
          <w:szCs w:val="24"/>
        </w:rPr>
        <w:t>commit</w:t>
      </w:r>
      <w:proofErr w:type="gramEnd"/>
      <w:r w:rsidRPr="00912F5A">
        <w:rPr>
          <w:sz w:val="22"/>
          <w:szCs w:val="24"/>
        </w:rPr>
        <w:t xml:space="preserve"> and push your code to GitHub.</w:t>
      </w:r>
    </w:p>
    <w:p w14:paraId="30D75B7D" w14:textId="77777777" w:rsidR="00432025" w:rsidRPr="00912F5A" w:rsidRDefault="00432025" w:rsidP="00390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2"/>
        </w:rPr>
      </w:pPr>
    </w:p>
    <w:p w14:paraId="5070E78E" w14:textId="45CAA847" w:rsidR="009D3CFA" w:rsidRPr="00912F5A" w:rsidRDefault="009D3CFA" w:rsidP="009D3CFA">
      <w:pPr>
        <w:rPr>
          <w:sz w:val="22"/>
          <w:szCs w:val="24"/>
        </w:rPr>
      </w:pPr>
      <w:r w:rsidRPr="00912F5A">
        <w:rPr>
          <w:b/>
          <w:bCs/>
          <w:sz w:val="22"/>
          <w:szCs w:val="24"/>
        </w:rPr>
        <w:t xml:space="preserve">Project Submission: </w:t>
      </w:r>
      <w:sdt>
        <w:sdtPr>
          <w:rPr>
            <w:sz w:val="22"/>
            <w:szCs w:val="24"/>
          </w:rPr>
          <w:id w:val="728735635"/>
          <w:placeholder>
            <w:docPart w:val="9A5EFCB14A724928A711B6EAF907D4CC"/>
          </w:placeholder>
          <w:text/>
        </w:sdtPr>
        <w:sdtEndPr/>
        <w:sdtContent>
          <w:r w:rsidR="001D018E" w:rsidRPr="00912F5A">
            <w:rPr>
              <w:sz w:val="22"/>
              <w:szCs w:val="24"/>
            </w:rPr>
            <w:t>Upload a link to your GitHub repository</w:t>
          </w:r>
          <w:r w:rsidR="002D39F5" w:rsidRPr="00912F5A">
            <w:rPr>
              <w:sz w:val="22"/>
              <w:szCs w:val="24"/>
            </w:rPr>
            <w:t xml:space="preserve"> for the project in the area provided in Moodle</w:t>
          </w:r>
          <w:r w:rsidR="001D018E" w:rsidRPr="00912F5A">
            <w:rPr>
              <w:sz w:val="22"/>
              <w:szCs w:val="24"/>
            </w:rPr>
            <w:t xml:space="preserve"> </w:t>
          </w:r>
          <w:r w:rsidR="004E0B61" w:rsidRPr="00912F5A">
            <w:rPr>
              <w:sz w:val="22"/>
              <w:szCs w:val="24"/>
            </w:rPr>
            <w:t>b</w:t>
          </w:r>
          <w:r w:rsidR="001D018E" w:rsidRPr="00912F5A">
            <w:rPr>
              <w:sz w:val="22"/>
              <w:szCs w:val="24"/>
            </w:rPr>
            <w:t>y the deadline specified.</w:t>
          </w:r>
        </w:sdtContent>
      </w:sdt>
    </w:p>
    <w:p w14:paraId="167019C4" w14:textId="77777777" w:rsidR="009D3CFA" w:rsidRPr="00CD3286" w:rsidRDefault="009D3CFA" w:rsidP="00172CD8">
      <w:pPr>
        <w:rPr>
          <w:b/>
          <w:bCs/>
        </w:rPr>
      </w:pPr>
    </w:p>
    <w:sectPr w:rsidR="009D3CFA" w:rsidRPr="00CD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B96"/>
    <w:multiLevelType w:val="hybridMultilevel"/>
    <w:tmpl w:val="E64E0394"/>
    <w:lvl w:ilvl="0" w:tplc="9BAC939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4BE1"/>
    <w:multiLevelType w:val="hybridMultilevel"/>
    <w:tmpl w:val="F4143B4A"/>
    <w:lvl w:ilvl="0" w:tplc="A3081A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7C25"/>
    <w:multiLevelType w:val="hybridMultilevel"/>
    <w:tmpl w:val="DA0C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6AF0"/>
    <w:multiLevelType w:val="hybridMultilevel"/>
    <w:tmpl w:val="A888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53780"/>
    <w:multiLevelType w:val="hybridMultilevel"/>
    <w:tmpl w:val="CB94A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338E4"/>
    <w:multiLevelType w:val="hybridMultilevel"/>
    <w:tmpl w:val="82D2146A"/>
    <w:lvl w:ilvl="0" w:tplc="0B623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DIyMzc1NjMzNrNQ0lEKTi0uzszPAykwrQUAITuLLywAAAA="/>
  </w:docVars>
  <w:rsids>
    <w:rsidRoot w:val="007F347E"/>
    <w:rsid w:val="00001819"/>
    <w:rsid w:val="00014603"/>
    <w:rsid w:val="00015D78"/>
    <w:rsid w:val="00023975"/>
    <w:rsid w:val="000420AD"/>
    <w:rsid w:val="000A6021"/>
    <w:rsid w:val="000A6B89"/>
    <w:rsid w:val="000B7C01"/>
    <w:rsid w:val="000C4075"/>
    <w:rsid w:val="000E32AC"/>
    <w:rsid w:val="000E74D6"/>
    <w:rsid w:val="000F0B02"/>
    <w:rsid w:val="00127AB2"/>
    <w:rsid w:val="0017155F"/>
    <w:rsid w:val="00172CD8"/>
    <w:rsid w:val="00175D24"/>
    <w:rsid w:val="00176A81"/>
    <w:rsid w:val="001C17C0"/>
    <w:rsid w:val="001D018E"/>
    <w:rsid w:val="001E3B53"/>
    <w:rsid w:val="001E4644"/>
    <w:rsid w:val="00204546"/>
    <w:rsid w:val="00220397"/>
    <w:rsid w:val="00222F36"/>
    <w:rsid w:val="002602ED"/>
    <w:rsid w:val="00266268"/>
    <w:rsid w:val="002839C5"/>
    <w:rsid w:val="002D39F5"/>
    <w:rsid w:val="00323BDF"/>
    <w:rsid w:val="00390ECF"/>
    <w:rsid w:val="00391A64"/>
    <w:rsid w:val="003B1556"/>
    <w:rsid w:val="003B1899"/>
    <w:rsid w:val="003B3BBF"/>
    <w:rsid w:val="003C6D3B"/>
    <w:rsid w:val="003F5EB9"/>
    <w:rsid w:val="00407604"/>
    <w:rsid w:val="00415946"/>
    <w:rsid w:val="00426A9C"/>
    <w:rsid w:val="00432025"/>
    <w:rsid w:val="00434A30"/>
    <w:rsid w:val="00460C35"/>
    <w:rsid w:val="004825FF"/>
    <w:rsid w:val="004B122F"/>
    <w:rsid w:val="004B5EC5"/>
    <w:rsid w:val="004C564B"/>
    <w:rsid w:val="004C5E91"/>
    <w:rsid w:val="004D2769"/>
    <w:rsid w:val="004E0B61"/>
    <w:rsid w:val="004F0CDB"/>
    <w:rsid w:val="004F3DD8"/>
    <w:rsid w:val="0053654C"/>
    <w:rsid w:val="005422CC"/>
    <w:rsid w:val="00543F30"/>
    <w:rsid w:val="005607B8"/>
    <w:rsid w:val="005876C3"/>
    <w:rsid w:val="005A0E9A"/>
    <w:rsid w:val="005E1355"/>
    <w:rsid w:val="005E4275"/>
    <w:rsid w:val="005E52AD"/>
    <w:rsid w:val="00617113"/>
    <w:rsid w:val="00626E52"/>
    <w:rsid w:val="00644AFC"/>
    <w:rsid w:val="006671D7"/>
    <w:rsid w:val="00667C0B"/>
    <w:rsid w:val="006747D4"/>
    <w:rsid w:val="00675A4D"/>
    <w:rsid w:val="00682BF3"/>
    <w:rsid w:val="006B0394"/>
    <w:rsid w:val="006B4634"/>
    <w:rsid w:val="006F1C91"/>
    <w:rsid w:val="0073679F"/>
    <w:rsid w:val="007372D0"/>
    <w:rsid w:val="0077096E"/>
    <w:rsid w:val="007D0E60"/>
    <w:rsid w:val="007D79CB"/>
    <w:rsid w:val="007F347E"/>
    <w:rsid w:val="007F7B05"/>
    <w:rsid w:val="007F7D51"/>
    <w:rsid w:val="00806933"/>
    <w:rsid w:val="00806B1A"/>
    <w:rsid w:val="00815147"/>
    <w:rsid w:val="00817C8C"/>
    <w:rsid w:val="00842E1C"/>
    <w:rsid w:val="0084577F"/>
    <w:rsid w:val="00851796"/>
    <w:rsid w:val="00895450"/>
    <w:rsid w:val="008B560F"/>
    <w:rsid w:val="008C2697"/>
    <w:rsid w:val="008E0EAA"/>
    <w:rsid w:val="00912F5A"/>
    <w:rsid w:val="00945466"/>
    <w:rsid w:val="009568CF"/>
    <w:rsid w:val="009600D2"/>
    <w:rsid w:val="009A2C95"/>
    <w:rsid w:val="009D3CFA"/>
    <w:rsid w:val="009E7EF3"/>
    <w:rsid w:val="009F06E7"/>
    <w:rsid w:val="00A36244"/>
    <w:rsid w:val="00A55E0C"/>
    <w:rsid w:val="00A655D8"/>
    <w:rsid w:val="00A80EDD"/>
    <w:rsid w:val="00A8361C"/>
    <w:rsid w:val="00A92B6C"/>
    <w:rsid w:val="00A93F30"/>
    <w:rsid w:val="00AB6A2A"/>
    <w:rsid w:val="00AD6D65"/>
    <w:rsid w:val="00AE20F6"/>
    <w:rsid w:val="00AF3B3B"/>
    <w:rsid w:val="00B17A57"/>
    <w:rsid w:val="00B31E2D"/>
    <w:rsid w:val="00B34C32"/>
    <w:rsid w:val="00B670DF"/>
    <w:rsid w:val="00B93A34"/>
    <w:rsid w:val="00BD25D8"/>
    <w:rsid w:val="00BF2DD5"/>
    <w:rsid w:val="00BF4467"/>
    <w:rsid w:val="00C05820"/>
    <w:rsid w:val="00C12AE6"/>
    <w:rsid w:val="00C307F2"/>
    <w:rsid w:val="00C37BBB"/>
    <w:rsid w:val="00C54F7A"/>
    <w:rsid w:val="00C552A9"/>
    <w:rsid w:val="00CC4255"/>
    <w:rsid w:val="00CD3582"/>
    <w:rsid w:val="00CE2EF1"/>
    <w:rsid w:val="00CF0DC1"/>
    <w:rsid w:val="00CF7A37"/>
    <w:rsid w:val="00D121F2"/>
    <w:rsid w:val="00D14DD7"/>
    <w:rsid w:val="00D20531"/>
    <w:rsid w:val="00D267BE"/>
    <w:rsid w:val="00D30F52"/>
    <w:rsid w:val="00D41389"/>
    <w:rsid w:val="00D667F9"/>
    <w:rsid w:val="00D8283E"/>
    <w:rsid w:val="00D82F3F"/>
    <w:rsid w:val="00D8322A"/>
    <w:rsid w:val="00D84629"/>
    <w:rsid w:val="00DB4E33"/>
    <w:rsid w:val="00DD5AEE"/>
    <w:rsid w:val="00DF1760"/>
    <w:rsid w:val="00DF426D"/>
    <w:rsid w:val="00E13A1D"/>
    <w:rsid w:val="00E2317B"/>
    <w:rsid w:val="00E74013"/>
    <w:rsid w:val="00E87262"/>
    <w:rsid w:val="00EE212C"/>
    <w:rsid w:val="00EE2392"/>
    <w:rsid w:val="00F10663"/>
    <w:rsid w:val="00F1361A"/>
    <w:rsid w:val="00F37053"/>
    <w:rsid w:val="00F44170"/>
    <w:rsid w:val="00F444EF"/>
    <w:rsid w:val="00F7777B"/>
    <w:rsid w:val="00F9082D"/>
    <w:rsid w:val="00F9112F"/>
    <w:rsid w:val="00FC379D"/>
    <w:rsid w:val="00FD422F"/>
    <w:rsid w:val="00FD55C3"/>
    <w:rsid w:val="00FE2BB5"/>
    <w:rsid w:val="00FE3AE9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7FF"/>
  <w15:chartTrackingRefBased/>
  <w15:docId w15:val="{22F7CCE9-0B59-494E-8CE2-B2C7A82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2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172CD8"/>
    <w:pPr>
      <w:ind w:left="720"/>
      <w:contextualSpacing/>
    </w:pPr>
  </w:style>
  <w:style w:type="table" w:styleId="TableGrid">
    <w:name w:val="Table Grid"/>
    <w:basedOn w:val="TableNormal"/>
    <w:uiPriority w:val="39"/>
    <w:rsid w:val="0077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0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3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elley\Documents\Custom%20Office%20Templates\assign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834CBFED743EF84A471C792D5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07D1-87C4-4532-A278-07E0CB8824C1}"/>
      </w:docPartPr>
      <w:docPartBody>
        <w:p w:rsidR="00785FB0" w:rsidRDefault="00785FB0">
          <w:pPr>
            <w:pStyle w:val="A5A834CBFED743EF84A471C792D5123D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CD80CC8F8744B1B9C9C0BA432C1B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01B9-801C-4B21-86FB-57D07C307974}"/>
      </w:docPartPr>
      <w:docPartBody>
        <w:p w:rsidR="00785FB0" w:rsidRDefault="00785FB0">
          <w:pPr>
            <w:pStyle w:val="5CD80CC8F8744B1B9C9C0BA432C1B9FB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10063FC7C15B419285CF791DCD4A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5C01-66DD-4111-A4EC-61B70318E8F9}"/>
      </w:docPartPr>
      <w:docPartBody>
        <w:p w:rsidR="00785FB0" w:rsidRDefault="00785FB0">
          <w:pPr>
            <w:pStyle w:val="10063FC7C15B419285CF791DCD4A5443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42AABE1AC3CB4817936E2A3E98AF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34BAB-8280-469E-8FA4-298890880A5A}"/>
      </w:docPartPr>
      <w:docPartBody>
        <w:p w:rsidR="00785FB0" w:rsidRDefault="00785FB0">
          <w:pPr>
            <w:pStyle w:val="42AABE1AC3CB4817936E2A3E98AF42AD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8A2FB704FC140A1B26A3657F851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19C7B-A027-4424-ACB9-5B8C83338798}"/>
      </w:docPartPr>
      <w:docPartBody>
        <w:p w:rsidR="00785FB0" w:rsidRDefault="00785FB0">
          <w:pPr>
            <w:pStyle w:val="28A2FB704FC140A1B26A3657F8510AD9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D4CA38F7DC804C89AC4FAFB0F3D4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7E03-590A-4CE6-B902-F9E6CF0451D2}"/>
      </w:docPartPr>
      <w:docPartBody>
        <w:p w:rsidR="00785FB0" w:rsidRDefault="00785FB0">
          <w:pPr>
            <w:pStyle w:val="D4CA38F7DC804C89AC4FAFB0F3D4F372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9A5EFCB14A724928A711B6EAF907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2090D-65A2-4B55-AE93-D72A740AE609}"/>
      </w:docPartPr>
      <w:docPartBody>
        <w:p w:rsidR="00785FB0" w:rsidRDefault="00785FB0">
          <w:pPr>
            <w:pStyle w:val="9A5EFCB14A724928A711B6EAF907D4CC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0"/>
    <w:rsid w:val="00741AAF"/>
    <w:rsid w:val="00785FB0"/>
    <w:rsid w:val="009725EA"/>
    <w:rsid w:val="00AA3397"/>
    <w:rsid w:val="00CE0284"/>
    <w:rsid w:val="00D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FB0"/>
    <w:rPr>
      <w:color w:val="808080"/>
    </w:rPr>
  </w:style>
  <w:style w:type="paragraph" w:customStyle="1" w:styleId="A5A834CBFED743EF84A471C792D5123D">
    <w:name w:val="A5A834CBFED743EF84A471C792D5123D"/>
  </w:style>
  <w:style w:type="paragraph" w:customStyle="1" w:styleId="5CD80CC8F8744B1B9C9C0BA432C1B9FB">
    <w:name w:val="5CD80CC8F8744B1B9C9C0BA432C1B9FB"/>
  </w:style>
  <w:style w:type="paragraph" w:customStyle="1" w:styleId="10063FC7C15B419285CF791DCD4A5443">
    <w:name w:val="10063FC7C15B419285CF791DCD4A5443"/>
  </w:style>
  <w:style w:type="paragraph" w:customStyle="1" w:styleId="42AABE1AC3CB4817936E2A3E98AF42AD">
    <w:name w:val="42AABE1AC3CB4817936E2A3E98AF42AD"/>
  </w:style>
  <w:style w:type="paragraph" w:customStyle="1" w:styleId="28A2FB704FC140A1B26A3657F8510AD9">
    <w:name w:val="28A2FB704FC140A1B26A3657F8510AD9"/>
  </w:style>
  <w:style w:type="paragraph" w:customStyle="1" w:styleId="D4CA38F7DC804C89AC4FAFB0F3D4F372">
    <w:name w:val="D4CA38F7DC804C89AC4FAFB0F3D4F372"/>
  </w:style>
  <w:style w:type="paragraph" w:customStyle="1" w:styleId="9A5EFCB14A724928A711B6EAF907D4CC">
    <w:name w:val="9A5EFCB14A724928A711B6EAF907D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F1C2D-8E22-4271-8C7A-1A178EA8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assignment_template</Template>
  <TotalTime>196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Robert R.</dc:creator>
  <cp:keywords/>
  <dc:description/>
  <cp:lastModifiedBy>Sayani Sarkar</cp:lastModifiedBy>
  <cp:revision>95</cp:revision>
  <dcterms:created xsi:type="dcterms:W3CDTF">2021-01-04T20:01:00Z</dcterms:created>
  <dcterms:modified xsi:type="dcterms:W3CDTF">2022-02-02T15:52:00Z</dcterms:modified>
</cp:coreProperties>
</file>